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1.(A )是构成C语言程序的基本单位。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B、过程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C、子程序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D、子例程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2.C语言程序从 C 开始执行。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程序中第一条可执行语句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程序中第一个函数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程序中的main函数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D、包含文件中的第一个函数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.下列关于C语言的说法错误的是( B ) 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C程序的工作过程是编辑、编译、连接、运行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C语言不区分大小写。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C程序的三种基本结构是顺序、选择、循环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D、C程序从main函数开始执行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.下列C语言用户标识符中合法的是(B )。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A、3ax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B、x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C、case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D、-e2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union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.C语言中的简单数据类型包括(D )。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A、整型、实型、逻辑型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B、整型、实型、逻辑型、字符型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C、整型、字符型、逻辑型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D、整型、实型、字符型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.在C语言程序中，表达式5%2的结果是 C 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A、2.5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C、1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. 下面( D )表达式的值为4.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11/3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11.0/3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(float)11/3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 (int)(11.0/3+0.5)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.若有以下数组说明，则i=10;a[a[i]]元素数值是(C　)。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int a[12]={1,4,7,10,2,5,8,11,3,6,9,12};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A、10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B、9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C、6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D、5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.若有说明：int a[][3]={{1,2,3},{4,5},{6,7}}; 则数组a的第一维的大小为: ( B 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C、4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D、无确定值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.已知int a[3][4];则对数组元素引用正确的是__C___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A、a[2][4]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B、a[1,3]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C、a[2][0]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D、a(2)(1)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>.C语言中函数返回值的类型是由 A 决定的.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A、函数定义时指定的类型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return语句中的表达式类型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调用该函数时的实参的数据类型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D、形参的数据类型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>. 在C语言中，函数的数据类型是指(A 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函数返回值的数据类型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函数形参的数据类型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调用该函数时的实参的数据类型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D、任意指定的数据类型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>.在函数调用时，以下说法正确的是( B　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A、函数调用后必须带回返回值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B、实际参数和形式参数可以同名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C、函数间的数据传递不可以使用全局变量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D、主调函数和被调函数总是在同一个文件里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 若有以下说明语句：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struct student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{ int num;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char name[ ];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float score;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}stu;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则下面的叙述不正确的是: (D 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struct是结构体类型的关键字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struct student 是用户定义的结构体类型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num, score都是结构体成员名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 stu是用户定义的结构体类型名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15.</w:t>
      </w:r>
      <w:r>
        <w:rPr>
          <w:rFonts w:hint="eastAsia" w:ascii="宋体" w:hAnsi="宋体" w:eastAsia="宋体" w:cs="宋体"/>
        </w:rPr>
        <w:t xml:space="preserve">软件设计中划分模块的一个准则是 </w:t>
      </w:r>
      <w:r>
        <w:rPr>
          <w:rFonts w:hint="eastAsia" w:ascii="宋体" w:hAnsi="宋体" w:eastAsia="宋体" w:cs="宋体"/>
          <w:lang w:val="en-US" w:eastAsia="zh-CN"/>
        </w:rPr>
        <w:t>B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A．低内聚低耦合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B．高内聚低耦合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C．低内聚高耦合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 高内聚高耦合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16.</w:t>
      </w:r>
      <w:r>
        <w:rPr>
          <w:rFonts w:hint="eastAsia" w:ascii="宋体" w:hAnsi="宋体" w:eastAsia="宋体" w:cs="宋体"/>
        </w:rPr>
        <w:t xml:space="preserve">下列选项中不属于结构化程序设计原则的是 </w:t>
      </w:r>
      <w:r>
        <w:rPr>
          <w:rFonts w:hint="eastAsia" w:ascii="宋体" w:hAnsi="宋体" w:eastAsia="宋体" w:cs="宋体"/>
          <w:lang w:val="en-US" w:eastAsia="zh-CN"/>
        </w:rPr>
        <w:t>A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A．可封装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B． 自顶向下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C．模块化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D． 逐步求精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17.</w:t>
      </w:r>
      <w:r>
        <w:rPr>
          <w:rFonts w:hint="eastAsia" w:ascii="宋体" w:hAnsi="宋体" w:eastAsia="宋体" w:cs="宋体"/>
        </w:rPr>
        <w:t xml:space="preserve">有以下程序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#include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 char c1,c2;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c1=’A’+’8’-‘4’;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c2=’A’+’8’-‘5’;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printf(“%c,%d\n”,c1,c2);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已知字母A的ASCII码为65，程序运行后的输出结果是 </w:t>
      </w:r>
      <w:r>
        <w:rPr>
          <w:rFonts w:hint="eastAsia" w:ascii="宋体" w:hAnsi="宋体" w:eastAsia="宋体" w:cs="宋体"/>
          <w:lang w:val="en-US" w:eastAsia="zh-CN"/>
        </w:rPr>
        <w:t>A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A．E,68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B．D,69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C．E,D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D．输出无定值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18.</w:t>
      </w:r>
      <w:r>
        <w:rPr>
          <w:rFonts w:hint="eastAsia" w:ascii="宋体" w:hAnsi="宋体" w:eastAsia="宋体" w:cs="宋体"/>
        </w:rPr>
        <w:t xml:space="preserve">有以下程序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#include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void fun(int p)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{ int d=2;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p=d++; printf(“%d”,p);}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main()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{ int a=1;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fun(a); printf(“%d\n”,a);}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程序运行后的输出结果是 </w:t>
      </w:r>
      <w:r>
        <w:rPr>
          <w:rFonts w:hint="eastAsia" w:ascii="宋体" w:hAnsi="宋体" w:eastAsia="宋体" w:cs="宋体"/>
          <w:lang w:val="en-US" w:eastAsia="zh-CN"/>
        </w:rPr>
        <w:t>C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A．32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B．12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C．21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D．22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19.</w:t>
      </w:r>
      <w:r>
        <w:rPr>
          <w:rFonts w:hint="eastAsia" w:ascii="宋体" w:hAnsi="宋体" w:eastAsia="宋体" w:cs="宋体"/>
        </w:rPr>
        <w:t xml:space="preserve">下面结构体的定义语句中，错误的是 </w:t>
      </w:r>
      <w:r>
        <w:rPr>
          <w:rFonts w:hint="eastAsia" w:ascii="宋体" w:hAnsi="宋体" w:eastAsia="宋体" w:cs="宋体"/>
          <w:lang w:val="en-US" w:eastAsia="zh-CN"/>
        </w:rPr>
        <w:t xml:space="preserve"> B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A．struct ord {int x;int y;int z;}; struct ord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B．struct ord {int x;int y;int z;} struct ord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C．struct ord {int x;int y;int z;}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D．struct {int x;int y;int z;}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0.</w:t>
      </w:r>
      <w:r>
        <w:rPr>
          <w:rFonts w:hint="eastAsia" w:ascii="宋体" w:hAnsi="宋体" w:eastAsia="宋体" w:cs="宋体"/>
        </w:rPr>
        <w:t>以下程序中的变量已正确定义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for（i=0;i&lt;4;i++,i++</w:t>
      </w: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for（k=1;k&lt;3;k++）printf（</w:t>
      </w:r>
      <w:r>
        <w:rPr>
          <w:rFonts w:hint="eastAsia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</w:rPr>
        <w:t>*</w:t>
      </w:r>
      <w:r>
        <w:rPr>
          <w:rFonts w:hint="eastAsia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</w:rPr>
        <w:t>）;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程序段的输出结果是</w:t>
      </w:r>
      <w:r>
        <w:rPr>
          <w:rFonts w:hint="eastAsia" w:ascii="宋体" w:hAnsi="宋体" w:eastAsia="宋体" w:cs="宋体"/>
          <w:lang w:val="en-US" w:eastAsia="zh-CN"/>
        </w:rPr>
        <w:t xml:space="preserve"> B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A．********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B．****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C．**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21.</w:t>
      </w:r>
      <w:r>
        <w:rPr>
          <w:rFonts w:hint="eastAsia" w:ascii="宋体" w:hAnsi="宋体" w:eastAsia="宋体" w:cs="宋体"/>
        </w:rPr>
        <w:t>设变量已正确定义，以下不能统计出一行中输入字符个数（不包含回车符）的程序段是</w:t>
      </w:r>
      <w:r>
        <w:rPr>
          <w:rFonts w:hint="eastAsia" w:ascii="宋体" w:hAnsi="宋体" w:eastAsia="宋体" w:cs="宋体"/>
          <w:lang w:val="en-US" w:eastAsia="zh-CN"/>
        </w:rPr>
        <w:t xml:space="preserve"> D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A．n=0;while（（ch=getchar（））!=’\n’）n++;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B．n=0;while（getchar（）!=’\n’）n++;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C．for（n=0; getchar（）!=’\n’;n++）;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D．n=0;for（ch=getchar（）;ch!=’\n’;n++）;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22.</w:t>
      </w:r>
      <w:r>
        <w:rPr>
          <w:rFonts w:hint="eastAsia" w:ascii="宋体" w:hAnsi="宋体" w:eastAsia="宋体" w:cs="宋体"/>
        </w:rPr>
        <w:t xml:space="preserve">若有定义语句：int x=10;，则表达式x-=x+x的值为 </w:t>
      </w:r>
      <w:r>
        <w:rPr>
          <w:rFonts w:hint="eastAsia" w:ascii="宋体" w:hAnsi="宋体" w:cs="宋体"/>
          <w:lang w:val="en-US" w:eastAsia="zh-CN"/>
        </w:rPr>
        <w:t>B x = x - (x + x)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A．-20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B．-10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D．10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23.简答：请说明break与continue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简答：请举例说出函数的几种形态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25.简答：请说明while和do...while，for循环的注意事项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26.编程：输出九九乘法表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27.编程：自定义长度为10的整型数组，选择某种排序算法按从大到小排序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28.编程：int a[] = {10, 9, 7, 5, 12, 18, 28, 90},用户指定某个数，查找该数是否在数组中，如果在则输出该数在数组中的索引号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143510">
    <w:nsid w:val="56DA3ED6"/>
    <w:multiLevelType w:val="singleLevel"/>
    <w:tmpl w:val="56DA3ED6"/>
    <w:lvl w:ilvl="0" w:tentative="1">
      <w:start w:val="24"/>
      <w:numFmt w:val="decimal"/>
      <w:suff w:val="nothing"/>
      <w:lvlText w:val="%1."/>
      <w:lvlJc w:val="left"/>
    </w:lvl>
  </w:abstractNum>
  <w:num w:numId="1">
    <w:abstractNumId w:val="1457143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0177DD4"/>
    <w:rsid w:val="0411533A"/>
    <w:rsid w:val="04F52E1C"/>
    <w:rsid w:val="09A45C60"/>
    <w:rsid w:val="09D07DA9"/>
    <w:rsid w:val="0D0E01FB"/>
    <w:rsid w:val="0FC151E5"/>
    <w:rsid w:val="136A2E67"/>
    <w:rsid w:val="14740A1C"/>
    <w:rsid w:val="25A94457"/>
    <w:rsid w:val="286C74DE"/>
    <w:rsid w:val="2D23171B"/>
    <w:rsid w:val="2F5F3244"/>
    <w:rsid w:val="314D2A6F"/>
    <w:rsid w:val="31A62204"/>
    <w:rsid w:val="31C801BA"/>
    <w:rsid w:val="336B2DEA"/>
    <w:rsid w:val="37980946"/>
    <w:rsid w:val="39390072"/>
    <w:rsid w:val="3B95464E"/>
    <w:rsid w:val="40177DD4"/>
    <w:rsid w:val="4428205E"/>
    <w:rsid w:val="47CA4753"/>
    <w:rsid w:val="51571481"/>
    <w:rsid w:val="527F6965"/>
    <w:rsid w:val="52CD6A64"/>
    <w:rsid w:val="536D0B6C"/>
    <w:rsid w:val="54836136"/>
    <w:rsid w:val="57013F4B"/>
    <w:rsid w:val="5C335AD2"/>
    <w:rsid w:val="5F15360C"/>
    <w:rsid w:val="68D9718F"/>
    <w:rsid w:val="691D2203"/>
    <w:rsid w:val="6D216B9A"/>
    <w:rsid w:val="72EC1B99"/>
    <w:rsid w:val="74F91C79"/>
    <w:rsid w:val="77563CD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2016-03-05T00:58:00Z</dcterms:created>
  <dc:creator>Wang Genshen</dc:creator>
  <cp:lastModifiedBy>Wang Genshen</cp:lastModifiedBy>
  <dcterms:modified xsi:type="dcterms:W3CDTF">2016-03-05T02:01:51Z</dcterms:modified>
  <dc:title>1.(A )是构成C语言程序的基本单位。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